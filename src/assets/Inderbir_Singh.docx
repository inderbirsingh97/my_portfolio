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2984" w14:textId="77777777" w:rsidR="002B685D" w:rsidRPr="006418D8" w:rsidRDefault="002B685D" w:rsidP="002B685D">
      <w:pPr>
        <w:pStyle w:val="Title"/>
        <w:rPr>
          <w:b/>
          <w:sz w:val="52"/>
        </w:rPr>
      </w:pPr>
      <w:bookmarkStart w:id="0" w:name="_Hlk5378375"/>
      <w:r w:rsidRPr="006418D8">
        <w:rPr>
          <w:b/>
          <w:sz w:val="52"/>
        </w:rPr>
        <w:t>Inderbir Singh</w:t>
      </w:r>
      <w:bookmarkStart w:id="1" w:name="_GoBack"/>
      <w:bookmarkEnd w:id="1"/>
    </w:p>
    <w:p w14:paraId="077B9568" w14:textId="77777777" w:rsidR="002B685D" w:rsidRPr="00DB28BA" w:rsidRDefault="002B685D" w:rsidP="002B685D">
      <w:pPr>
        <w:spacing w:after="0"/>
        <w:rPr>
          <w:sz w:val="24"/>
        </w:rPr>
      </w:pPr>
      <w:r w:rsidRPr="00DB28BA">
        <w:rPr>
          <w:sz w:val="24"/>
        </w:rPr>
        <w:t>18 Hepscott Terrace, South Shields, NE33 4TH</w:t>
      </w:r>
    </w:p>
    <w:p w14:paraId="2B1F725A" w14:textId="77777777" w:rsidR="002B685D" w:rsidRPr="00DB28BA" w:rsidRDefault="002B685D" w:rsidP="002B685D">
      <w:pPr>
        <w:spacing w:after="0"/>
        <w:rPr>
          <w:sz w:val="24"/>
        </w:rPr>
      </w:pPr>
      <w:r w:rsidRPr="00DB28BA">
        <w:rPr>
          <w:sz w:val="24"/>
        </w:rPr>
        <w:t>Tel: 0191 455 1613 Mob: 07476 870 224</w:t>
      </w:r>
    </w:p>
    <w:p w14:paraId="7072A9AE" w14:textId="77777777" w:rsidR="002B685D" w:rsidRPr="00DB28BA" w:rsidRDefault="002B685D" w:rsidP="002B685D">
      <w:pPr>
        <w:spacing w:after="0"/>
        <w:rPr>
          <w:sz w:val="24"/>
        </w:rPr>
      </w:pPr>
      <w:r w:rsidRPr="00DB28BA">
        <w:rPr>
          <w:sz w:val="24"/>
        </w:rPr>
        <w:t>Email: inderbir221297@gmail.com</w:t>
      </w:r>
    </w:p>
    <w:bookmarkEnd w:id="0"/>
    <w:p w14:paraId="7BA46394" w14:textId="77777777" w:rsidR="002B685D" w:rsidRPr="00514DCE" w:rsidRDefault="002B685D" w:rsidP="001321AE">
      <w:pPr>
        <w:pStyle w:val="Heading1"/>
        <w:spacing w:before="120" w:after="120"/>
      </w:pPr>
      <w:r w:rsidRPr="00514DCE">
        <w:t>Education</w:t>
      </w:r>
    </w:p>
    <w:p w14:paraId="6C8D2F4E" w14:textId="77777777" w:rsidR="002B685D" w:rsidRDefault="002B685D" w:rsidP="002B685D">
      <w:pPr>
        <w:spacing w:after="0"/>
      </w:pPr>
      <w:r>
        <w:t>University of Sunderland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Sept 2016 – May 2019</w:t>
      </w:r>
    </w:p>
    <w:p w14:paraId="7F5CBDFD" w14:textId="77777777" w:rsidR="002B685D" w:rsidRDefault="002B685D" w:rsidP="002B685D">
      <w:pPr>
        <w:spacing w:after="0"/>
        <w:rPr>
          <w:b/>
        </w:rPr>
      </w:pPr>
      <w:r w:rsidRPr="006418D8">
        <w:rPr>
          <w:b/>
        </w:rPr>
        <w:t>BSc (Hons) Computing</w:t>
      </w:r>
      <w:r>
        <w:rPr>
          <w:b/>
        </w:rPr>
        <w:t xml:space="preserve"> 2:1</w:t>
      </w:r>
    </w:p>
    <w:p w14:paraId="07A53A44" w14:textId="7DDD9C0D" w:rsidR="002B685D" w:rsidRDefault="002B685D" w:rsidP="002B685D">
      <w:pPr>
        <w:spacing w:after="0"/>
      </w:pPr>
      <w:r>
        <w:t xml:space="preserve">Notable modules: </w:t>
      </w:r>
      <w:r w:rsidR="00253FA8">
        <w:t>Computing Project; User Experience Design;</w:t>
      </w:r>
      <w:r>
        <w:t xml:space="preserve"> Digital Media Development; </w:t>
      </w:r>
      <w:r w:rsidR="00253FA8">
        <w:t>Web and Mobile Programming</w:t>
      </w:r>
    </w:p>
    <w:p w14:paraId="68B8F80D" w14:textId="77777777" w:rsidR="002B685D" w:rsidRDefault="002B685D" w:rsidP="00253FA8">
      <w:pPr>
        <w:spacing w:before="120" w:after="0"/>
      </w:pPr>
      <w:r>
        <w:t>Harton 6</w:t>
      </w:r>
      <w:r w:rsidRPr="002F3AE6">
        <w:rPr>
          <w:vertAlign w:val="superscript"/>
        </w:rPr>
        <w:t>th</w:t>
      </w:r>
      <w:r>
        <w:t xml:space="preserve"> Form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Sept 2014 – July 2016</w:t>
      </w:r>
    </w:p>
    <w:p w14:paraId="1B10F127" w14:textId="77777777" w:rsidR="002B685D" w:rsidRDefault="002B685D" w:rsidP="002B685D">
      <w:pPr>
        <w:spacing w:after="0"/>
        <w:rPr>
          <w:b/>
        </w:rPr>
      </w:pPr>
      <w:r>
        <w:rPr>
          <w:b/>
        </w:rPr>
        <w:t>3 A-Levels in Maths, Computing and Media Studies</w:t>
      </w:r>
    </w:p>
    <w:p w14:paraId="447BCF91" w14:textId="51E8C475" w:rsidR="002B685D" w:rsidRPr="002B685D" w:rsidRDefault="002B685D" w:rsidP="002B685D">
      <w:pPr>
        <w:spacing w:after="0"/>
        <w:rPr>
          <w:b/>
        </w:rPr>
      </w:pPr>
      <w:r>
        <w:t>Awards achieved: ICT Subject Award</w:t>
      </w:r>
    </w:p>
    <w:p w14:paraId="5CD6D48D" w14:textId="77777777" w:rsidR="002B685D" w:rsidRDefault="002B685D" w:rsidP="002B685D">
      <w:pPr>
        <w:spacing w:before="120" w:after="0"/>
      </w:pPr>
      <w:r>
        <w:t>Mortimer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Sept 2009 – July 2014</w:t>
      </w:r>
    </w:p>
    <w:p w14:paraId="38A50E1F" w14:textId="77777777" w:rsidR="002B685D" w:rsidRDefault="002B685D" w:rsidP="002B685D">
      <w:pPr>
        <w:spacing w:after="0"/>
        <w:rPr>
          <w:b/>
        </w:rPr>
      </w:pPr>
      <w:r w:rsidRPr="002F3AE6">
        <w:rPr>
          <w:b/>
        </w:rPr>
        <w:t>11 GCSE’s including C and above in Maths and English</w:t>
      </w:r>
    </w:p>
    <w:p w14:paraId="12D7D378" w14:textId="0CDEB18E" w:rsidR="002B685D" w:rsidRDefault="002B685D" w:rsidP="001321AE">
      <w:pPr>
        <w:pStyle w:val="Heading1"/>
        <w:spacing w:before="120" w:after="120"/>
      </w:pPr>
      <w:r>
        <w:t>Experience</w:t>
      </w:r>
    </w:p>
    <w:p w14:paraId="35659CEE" w14:textId="7C0D77AF" w:rsidR="001321AE" w:rsidRDefault="001321AE" w:rsidP="001321AE">
      <w:pPr>
        <w:spacing w:after="0"/>
      </w:pPr>
      <w:proofErr w:type="spellStart"/>
      <w:r w:rsidRPr="001321AE">
        <w:t>Gurupma</w:t>
      </w:r>
      <w:proofErr w:type="spellEnd"/>
      <w:r w:rsidRPr="001321AE">
        <w:t xml:space="preserve"> Singh (</w:t>
      </w:r>
      <w:hyperlink r:id="rId10" w:history="1">
        <w:r w:rsidRPr="001321AE">
          <w:rPr>
            <w:rStyle w:val="Hyperlink"/>
          </w:rPr>
          <w:t>http://gurupmasingh.com</w:t>
        </w:r>
      </w:hyperlink>
      <w:r w:rsidRPr="001321AE">
        <w:t>)</w:t>
      </w:r>
      <w:r w:rsidRPr="001321AE">
        <w:tab/>
      </w:r>
      <w:r w:rsidRPr="001321AE">
        <w:tab/>
      </w:r>
      <w:r w:rsidRPr="001321AE">
        <w:tab/>
      </w:r>
      <w:r w:rsidRPr="001321AE">
        <w:tab/>
      </w:r>
      <w:r>
        <w:tab/>
        <w:t xml:space="preserve">           </w:t>
      </w:r>
      <w:r w:rsidRPr="001321AE">
        <w:t>Feb 2019 – Current</w:t>
      </w:r>
    </w:p>
    <w:p w14:paraId="1642285C" w14:textId="77777777" w:rsidR="001321AE" w:rsidRPr="00B86AAA" w:rsidRDefault="001321AE" w:rsidP="00B86AAA">
      <w:pPr>
        <w:spacing w:after="0"/>
        <w:rPr>
          <w:b/>
          <w:bCs/>
        </w:rPr>
      </w:pPr>
      <w:r w:rsidRPr="00B86AAA">
        <w:rPr>
          <w:b/>
          <w:bCs/>
        </w:rPr>
        <w:t>Web Developer and Editor</w:t>
      </w:r>
    </w:p>
    <w:p w14:paraId="0313195B" w14:textId="77777777" w:rsidR="001321AE" w:rsidRPr="001321AE" w:rsidRDefault="001321AE" w:rsidP="001321AE">
      <w:pPr>
        <w:pStyle w:val="ListParagraph"/>
        <w:numPr>
          <w:ilvl w:val="0"/>
          <w:numId w:val="39"/>
        </w:numPr>
      </w:pPr>
      <w:r w:rsidRPr="001321AE">
        <w:t xml:space="preserve">Using </w:t>
      </w:r>
      <w:proofErr w:type="spellStart"/>
      <w:r w:rsidRPr="001321AE">
        <w:t>Wix</w:t>
      </w:r>
      <w:proofErr w:type="spellEnd"/>
      <w:r w:rsidRPr="001321AE">
        <w:t xml:space="preserve"> software to create and manage a user-friendly website for a client</w:t>
      </w:r>
    </w:p>
    <w:p w14:paraId="0EC079ED" w14:textId="77777777" w:rsidR="001321AE" w:rsidRPr="001321AE" w:rsidRDefault="001321AE" w:rsidP="001321AE">
      <w:pPr>
        <w:pStyle w:val="ListParagraph"/>
        <w:numPr>
          <w:ilvl w:val="0"/>
          <w:numId w:val="39"/>
        </w:numPr>
      </w:pPr>
      <w:r w:rsidRPr="001321AE">
        <w:t xml:space="preserve">Diverting traffic to the site </w:t>
      </w:r>
      <w:proofErr w:type="gramStart"/>
      <w:r w:rsidRPr="001321AE">
        <w:t>through the use of</w:t>
      </w:r>
      <w:proofErr w:type="gramEnd"/>
      <w:r w:rsidRPr="001321AE">
        <w:t xml:space="preserve"> SEO optimisation</w:t>
      </w:r>
    </w:p>
    <w:p w14:paraId="09121F9E" w14:textId="77777777" w:rsidR="001321AE" w:rsidRPr="001321AE" w:rsidRDefault="001321AE" w:rsidP="001321AE">
      <w:pPr>
        <w:pStyle w:val="ListParagraph"/>
        <w:numPr>
          <w:ilvl w:val="0"/>
          <w:numId w:val="39"/>
        </w:numPr>
      </w:pPr>
      <w:r w:rsidRPr="001321AE">
        <w:t>Ensuring responsive behaviour across all types of devices</w:t>
      </w:r>
    </w:p>
    <w:p w14:paraId="3A74B263" w14:textId="1F407BB3" w:rsidR="001321AE" w:rsidRDefault="001321AE" w:rsidP="001321AE">
      <w:pPr>
        <w:pStyle w:val="ListParagraph"/>
        <w:numPr>
          <w:ilvl w:val="0"/>
          <w:numId w:val="39"/>
        </w:numPr>
        <w:spacing w:after="120"/>
      </w:pPr>
      <w:r w:rsidRPr="001321AE">
        <w:t>Editing weekly podcasts using Adobe Premiere Pro</w:t>
      </w:r>
    </w:p>
    <w:p w14:paraId="66A64D84" w14:textId="77777777" w:rsidR="009059C5" w:rsidRDefault="009059C5" w:rsidP="009059C5">
      <w:pPr>
        <w:spacing w:after="0"/>
      </w:pPr>
      <w:bookmarkStart w:id="2" w:name="_Hlk27328148"/>
      <w:proofErr w:type="spellStart"/>
      <w:r>
        <w:t>Aelign</w:t>
      </w:r>
      <w:proofErr w:type="spellEnd"/>
      <w:r>
        <w:t xml:space="preserve"> Ltd.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Aug 2019 – Dec 2019</w:t>
      </w:r>
    </w:p>
    <w:p w14:paraId="14F89F37" w14:textId="77777777" w:rsidR="009059C5" w:rsidRDefault="009059C5" w:rsidP="009059C5">
      <w:pPr>
        <w:spacing w:after="0"/>
        <w:rPr>
          <w:b/>
          <w:bCs/>
        </w:rPr>
      </w:pPr>
      <w:r>
        <w:rPr>
          <w:b/>
          <w:bCs/>
        </w:rPr>
        <w:t xml:space="preserve">Graduate </w:t>
      </w:r>
      <w:r w:rsidRPr="004550C3">
        <w:rPr>
          <w:b/>
          <w:bCs/>
        </w:rPr>
        <w:t>Developer</w:t>
      </w:r>
    </w:p>
    <w:p w14:paraId="2100C7CA" w14:textId="77777777" w:rsidR="009059C5" w:rsidRPr="00C64388" w:rsidRDefault="009059C5" w:rsidP="009059C5">
      <w:pPr>
        <w:pStyle w:val="ListParagraph"/>
        <w:numPr>
          <w:ilvl w:val="0"/>
          <w:numId w:val="39"/>
        </w:numPr>
        <w:spacing w:after="0"/>
      </w:pPr>
      <w:r w:rsidRPr="00C64388">
        <w:t>Designing and developing</w:t>
      </w:r>
      <w:r>
        <w:t xml:space="preserve"> responsive, housing</w:t>
      </w:r>
      <w:r w:rsidRPr="00C64388">
        <w:t xml:space="preserve"> websites following a brief</w:t>
      </w:r>
    </w:p>
    <w:p w14:paraId="35FD5CD0" w14:textId="77777777" w:rsidR="009059C5" w:rsidRDefault="009059C5" w:rsidP="009059C5">
      <w:pPr>
        <w:pStyle w:val="ListParagraph"/>
        <w:numPr>
          <w:ilvl w:val="0"/>
          <w:numId w:val="39"/>
        </w:numPr>
        <w:spacing w:after="0"/>
      </w:pPr>
      <w:r w:rsidRPr="00C64388">
        <w:t>Creat</w:t>
      </w:r>
      <w:r>
        <w:t>ing websites using HTML, CSS and JavaScript using personal designs</w:t>
      </w:r>
    </w:p>
    <w:p w14:paraId="53DE5587" w14:textId="77777777" w:rsidR="009059C5" w:rsidRDefault="009059C5" w:rsidP="009059C5">
      <w:pPr>
        <w:pStyle w:val="ListParagraph"/>
        <w:numPr>
          <w:ilvl w:val="0"/>
          <w:numId w:val="39"/>
        </w:numPr>
        <w:spacing w:after="0"/>
      </w:pPr>
      <w:r>
        <w:t>Quickly learning a new system to high standard with minimal resources</w:t>
      </w:r>
    </w:p>
    <w:p w14:paraId="07D63AD4" w14:textId="1E1AD5D2" w:rsidR="009059C5" w:rsidRPr="001321AE" w:rsidRDefault="009059C5" w:rsidP="009059C5">
      <w:pPr>
        <w:pStyle w:val="ListParagraph"/>
        <w:numPr>
          <w:ilvl w:val="0"/>
          <w:numId w:val="39"/>
        </w:numPr>
        <w:spacing w:after="120"/>
      </w:pPr>
      <w:r>
        <w:t>Working in an agile environment conveying strong communication skills</w:t>
      </w:r>
      <w:bookmarkEnd w:id="2"/>
    </w:p>
    <w:p w14:paraId="60B8B3D1" w14:textId="1C98D9CC" w:rsidR="001321AE" w:rsidRDefault="001321AE" w:rsidP="001321AE">
      <w:pPr>
        <w:spacing w:after="0"/>
      </w:pPr>
      <w:r w:rsidRPr="00514DCE">
        <w:rPr>
          <w:b/>
        </w:rPr>
        <w:t>Computing Project</w:t>
      </w:r>
      <w:r>
        <w:rPr>
          <w:b/>
        </w:rPr>
        <w:t xml:space="preserve"> (dissertation)</w:t>
      </w:r>
      <w:r>
        <w:t xml:space="preserve">: </w:t>
      </w:r>
    </w:p>
    <w:p w14:paraId="28D74520" w14:textId="77777777" w:rsidR="001321AE" w:rsidRDefault="001321AE" w:rsidP="001321AE">
      <w:pPr>
        <w:pStyle w:val="ListParagraph"/>
        <w:numPr>
          <w:ilvl w:val="0"/>
          <w:numId w:val="35"/>
        </w:numPr>
        <w:spacing w:after="0"/>
      </w:pPr>
      <w:r>
        <w:t>Continuously building and maintaining a working relationship with an external client, creating requirements of a system based upon the clients’ needs</w:t>
      </w:r>
    </w:p>
    <w:p w14:paraId="65839B30" w14:textId="0459BBCF" w:rsidR="001321AE" w:rsidRDefault="001321AE" w:rsidP="001321AE">
      <w:pPr>
        <w:pStyle w:val="ListParagraph"/>
        <w:numPr>
          <w:ilvl w:val="0"/>
          <w:numId w:val="35"/>
        </w:numPr>
        <w:spacing w:after="0"/>
      </w:pPr>
      <w:r>
        <w:t>Creating a complex hybrid-mobile application using Framework7 that used a string comparing method (Jaro-Winkler)</w:t>
      </w:r>
    </w:p>
    <w:p w14:paraId="04E573FB" w14:textId="77777777" w:rsidR="001321AE" w:rsidRDefault="001321AE" w:rsidP="001321AE">
      <w:pPr>
        <w:pStyle w:val="ListParagraph"/>
        <w:numPr>
          <w:ilvl w:val="0"/>
          <w:numId w:val="35"/>
        </w:numPr>
        <w:spacing w:after="0"/>
      </w:pPr>
      <w:r>
        <w:t>Using JavaScript, HTML and CSS in-depth to create a viable application that would match the clients’ requirements. Client quoted saying “this goes beyond anything that I had envisioned”</w:t>
      </w:r>
    </w:p>
    <w:p w14:paraId="719F1B1A" w14:textId="559AC05B" w:rsidR="001321AE" w:rsidRDefault="001321AE" w:rsidP="001321AE">
      <w:pPr>
        <w:pStyle w:val="ListParagraph"/>
        <w:numPr>
          <w:ilvl w:val="0"/>
          <w:numId w:val="35"/>
        </w:numPr>
        <w:spacing w:after="120"/>
      </w:pPr>
      <w:r>
        <w:t>Designing appropriate questionnaires to gather feedback from end users and the client</w:t>
      </w:r>
    </w:p>
    <w:p w14:paraId="2CD24C42" w14:textId="47382443" w:rsidR="001321AE" w:rsidRDefault="001321AE" w:rsidP="001321AE">
      <w:pPr>
        <w:spacing w:after="120"/>
      </w:pPr>
    </w:p>
    <w:p w14:paraId="4FD3EFB6" w14:textId="77777777" w:rsidR="001321AE" w:rsidRDefault="001321AE" w:rsidP="001321AE">
      <w:pPr>
        <w:spacing w:after="120"/>
      </w:pPr>
    </w:p>
    <w:p w14:paraId="30711301" w14:textId="5FD56FCC" w:rsidR="001321AE" w:rsidRDefault="001321AE" w:rsidP="002B685D">
      <w:pPr>
        <w:spacing w:after="0"/>
      </w:pPr>
      <w:r w:rsidRPr="001321AE">
        <w:rPr>
          <w:b/>
        </w:rPr>
        <w:lastRenderedPageBreak/>
        <w:t>User Experience Design</w:t>
      </w:r>
      <w:r w:rsidR="009059C5">
        <w:rPr>
          <w:b/>
        </w:rPr>
        <w:t xml:space="preserve"> (module)</w:t>
      </w:r>
      <w:r w:rsidRPr="001321AE">
        <w:rPr>
          <w:b/>
        </w:rPr>
        <w:t>:</w:t>
      </w:r>
      <w:r>
        <w:t xml:space="preserve"> </w:t>
      </w:r>
    </w:p>
    <w:p w14:paraId="799D57D8" w14:textId="4B30F81C" w:rsidR="001321AE" w:rsidRDefault="001321AE" w:rsidP="001321AE">
      <w:pPr>
        <w:pStyle w:val="ListParagraph"/>
        <w:numPr>
          <w:ilvl w:val="0"/>
          <w:numId w:val="36"/>
        </w:numPr>
        <w:spacing w:after="0"/>
      </w:pPr>
      <w:r>
        <w:t>Understanding and applying the core UX principles to a study</w:t>
      </w:r>
    </w:p>
    <w:p w14:paraId="3CCB65B0" w14:textId="71AE4CED" w:rsidR="001321AE" w:rsidRDefault="001321AE" w:rsidP="001321AE">
      <w:pPr>
        <w:pStyle w:val="ListParagraph"/>
        <w:numPr>
          <w:ilvl w:val="0"/>
          <w:numId w:val="36"/>
        </w:numPr>
        <w:spacing w:after="0"/>
      </w:pPr>
      <w:r>
        <w:t>Designing a 30-minute study for Amazon.co.uk to test its usability</w:t>
      </w:r>
    </w:p>
    <w:p w14:paraId="3A6B5708" w14:textId="6041B5C1" w:rsidR="001321AE" w:rsidRDefault="001321AE" w:rsidP="001321AE">
      <w:pPr>
        <w:pStyle w:val="ListParagraph"/>
        <w:numPr>
          <w:ilvl w:val="0"/>
          <w:numId w:val="36"/>
        </w:numPr>
        <w:spacing w:after="0"/>
      </w:pPr>
      <w:r>
        <w:t>Carrying out a week-long study on Amazon.co.uk with 10 real participants</w:t>
      </w:r>
    </w:p>
    <w:p w14:paraId="44F3EC89" w14:textId="77C35B77" w:rsidR="001321AE" w:rsidRPr="001321AE" w:rsidRDefault="001321AE" w:rsidP="001321AE">
      <w:pPr>
        <w:pStyle w:val="ListParagraph"/>
        <w:numPr>
          <w:ilvl w:val="0"/>
          <w:numId w:val="36"/>
        </w:numPr>
        <w:spacing w:after="120"/>
      </w:pPr>
      <w:r>
        <w:t>Studying the effects of correct and incorrect implementation of key UX principles</w:t>
      </w:r>
    </w:p>
    <w:p w14:paraId="291F22F0" w14:textId="5EC252B2" w:rsidR="002B685D" w:rsidRDefault="002B685D" w:rsidP="002B685D">
      <w:pPr>
        <w:spacing w:after="0"/>
      </w:pPr>
      <w:r w:rsidRPr="00514DCE">
        <w:rPr>
          <w:b/>
        </w:rPr>
        <w:t>Digital Media Development</w:t>
      </w:r>
      <w:r w:rsidR="009059C5">
        <w:rPr>
          <w:b/>
        </w:rPr>
        <w:t xml:space="preserve"> </w:t>
      </w:r>
      <w:r w:rsidR="009059C5">
        <w:rPr>
          <w:b/>
        </w:rPr>
        <w:t>(module)</w:t>
      </w:r>
      <w:r>
        <w:t xml:space="preserve">: </w:t>
      </w:r>
    </w:p>
    <w:p w14:paraId="01842EEE" w14:textId="77777777" w:rsidR="00253FA8" w:rsidRDefault="002B685D" w:rsidP="00253FA8">
      <w:pPr>
        <w:pStyle w:val="ListParagraph"/>
        <w:numPr>
          <w:ilvl w:val="0"/>
          <w:numId w:val="34"/>
        </w:numPr>
        <w:spacing w:after="0"/>
      </w:pPr>
      <w:r>
        <w:t>Creating websites with responsive content using a variety of grid systems and more advanced framework in Bootstrap</w:t>
      </w:r>
    </w:p>
    <w:p w14:paraId="5B78BE73" w14:textId="2BEB6B68" w:rsidR="002B685D" w:rsidRDefault="002B685D" w:rsidP="00253FA8">
      <w:pPr>
        <w:pStyle w:val="ListParagraph"/>
        <w:numPr>
          <w:ilvl w:val="0"/>
          <w:numId w:val="34"/>
        </w:numPr>
        <w:spacing w:after="0"/>
      </w:pPr>
      <w:r>
        <w:t>Designing websites using grid systems in Adobe Photoshop</w:t>
      </w:r>
    </w:p>
    <w:p w14:paraId="5C0038E9" w14:textId="74E8D348" w:rsidR="002B685D" w:rsidRDefault="002B685D" w:rsidP="002B685D">
      <w:pPr>
        <w:pStyle w:val="ListParagraph"/>
        <w:numPr>
          <w:ilvl w:val="0"/>
          <w:numId w:val="34"/>
        </w:numPr>
        <w:spacing w:after="0"/>
      </w:pPr>
      <w:r>
        <w:t>Meeting tight deadlines, receiving an assessment on Monday with the completion dates for Friday to help understand a fast-paced environment</w:t>
      </w:r>
    </w:p>
    <w:p w14:paraId="5BEEECFF" w14:textId="77777777" w:rsidR="002B685D" w:rsidRDefault="002B685D" w:rsidP="00B22B1B">
      <w:pPr>
        <w:pStyle w:val="Heading1"/>
        <w:spacing w:before="120" w:after="120"/>
      </w:pPr>
      <w:r>
        <w:t>Additional Experience</w:t>
      </w:r>
    </w:p>
    <w:p w14:paraId="3C8FA076" w14:textId="634984D7" w:rsidR="002B685D" w:rsidRPr="00CD0ED5" w:rsidRDefault="002B685D" w:rsidP="002B685D">
      <w:pPr>
        <w:spacing w:after="0"/>
      </w:pPr>
      <w:r w:rsidRPr="00CD0ED5">
        <w:t>Self-employed</w:t>
      </w:r>
      <w:r w:rsidRPr="00CD0ED5">
        <w:tab/>
      </w:r>
      <w:r w:rsidRPr="00CD0ED5">
        <w:tab/>
      </w:r>
      <w:r w:rsidRPr="00CD0ED5">
        <w:tab/>
      </w:r>
      <w:r w:rsidRPr="00CD0ED5">
        <w:tab/>
      </w:r>
      <w:r w:rsidRPr="00CD0ED5">
        <w:tab/>
      </w:r>
      <w:r w:rsidRPr="00CD0ED5">
        <w:tab/>
      </w:r>
      <w:r w:rsidRPr="00CD0ED5">
        <w:tab/>
      </w:r>
      <w:r w:rsidR="001321AE">
        <w:tab/>
      </w:r>
      <w:r w:rsidR="001321AE">
        <w:tab/>
        <w:t xml:space="preserve">             </w:t>
      </w:r>
      <w:r w:rsidRPr="00CD0ED5">
        <w:t xml:space="preserve">Jul 2015 – </w:t>
      </w:r>
      <w:r w:rsidR="001321AE">
        <w:t>Current</w:t>
      </w:r>
    </w:p>
    <w:p w14:paraId="6D0BB405" w14:textId="77777777" w:rsidR="002B685D" w:rsidRPr="00514DCE" w:rsidRDefault="002B685D" w:rsidP="002B685D">
      <w:pPr>
        <w:spacing w:after="0"/>
        <w:rPr>
          <w:sz w:val="18"/>
        </w:rPr>
      </w:pPr>
      <w:r w:rsidRPr="00514DCE">
        <w:rPr>
          <w:rStyle w:val="Heading2Char"/>
          <w:sz w:val="22"/>
        </w:rPr>
        <w:t>Tutor</w:t>
      </w:r>
      <w:r w:rsidRPr="00514DCE">
        <w:rPr>
          <w:rStyle w:val="Heading2Char"/>
          <w:sz w:val="22"/>
        </w:rPr>
        <w:tab/>
        <w:t>(Punjabi and Maths)</w:t>
      </w:r>
      <w:r w:rsidRPr="00514DCE">
        <w:rPr>
          <w:rStyle w:val="Heading2Char"/>
          <w:sz w:val="22"/>
        </w:rPr>
        <w:tab/>
      </w:r>
      <w:r w:rsidRPr="00514DCE">
        <w:rPr>
          <w:rStyle w:val="Heading2Char"/>
          <w:sz w:val="22"/>
        </w:rPr>
        <w:tab/>
      </w:r>
      <w:r w:rsidRPr="00514DCE">
        <w:rPr>
          <w:rStyle w:val="Heading2Char"/>
          <w:sz w:val="22"/>
        </w:rPr>
        <w:tab/>
      </w:r>
      <w:r w:rsidRPr="00514DCE">
        <w:rPr>
          <w:rStyle w:val="Heading2Char"/>
          <w:sz w:val="22"/>
        </w:rPr>
        <w:tab/>
      </w:r>
      <w:r w:rsidRPr="00514DCE">
        <w:rPr>
          <w:rStyle w:val="Heading2Char"/>
          <w:sz w:val="22"/>
        </w:rPr>
        <w:tab/>
      </w:r>
      <w:r w:rsidRPr="00514DCE">
        <w:rPr>
          <w:rStyle w:val="Heading2Char"/>
          <w:sz w:val="22"/>
        </w:rPr>
        <w:tab/>
        <w:t xml:space="preserve">  </w:t>
      </w:r>
    </w:p>
    <w:p w14:paraId="750605E5" w14:textId="22FE66DF" w:rsidR="002B685D" w:rsidRDefault="002B685D" w:rsidP="002B685D">
      <w:pPr>
        <w:pStyle w:val="ListParagraph"/>
        <w:numPr>
          <w:ilvl w:val="0"/>
          <w:numId w:val="31"/>
        </w:numPr>
        <w:spacing w:after="0"/>
      </w:pPr>
      <w:r w:rsidRPr="00C20880">
        <w:t xml:space="preserve">Identify the tutee's needs then develop </w:t>
      </w:r>
      <w:r>
        <w:t xml:space="preserve">lesson </w:t>
      </w:r>
      <w:r w:rsidRPr="00C20880">
        <w:t>plans</w:t>
      </w:r>
    </w:p>
    <w:p w14:paraId="18022FF4" w14:textId="2D13DFE7" w:rsidR="002B685D" w:rsidRPr="00C20880" w:rsidRDefault="002B685D" w:rsidP="002B685D">
      <w:pPr>
        <w:pStyle w:val="ListParagraph"/>
        <w:numPr>
          <w:ilvl w:val="0"/>
          <w:numId w:val="31"/>
        </w:numPr>
        <w:spacing w:after="0"/>
      </w:pPr>
      <w:r w:rsidRPr="00C20880">
        <w:t>Designing individualised work for the tutee to benefit from based on the type of learner they are</w:t>
      </w:r>
    </w:p>
    <w:p w14:paraId="26F6588B" w14:textId="6E816759" w:rsidR="002B685D" w:rsidRDefault="002B685D" w:rsidP="002B685D">
      <w:pPr>
        <w:pStyle w:val="ListParagraph"/>
        <w:numPr>
          <w:ilvl w:val="0"/>
          <w:numId w:val="31"/>
        </w:numPr>
        <w:spacing w:after="0"/>
      </w:pPr>
      <w:r w:rsidRPr="00C20880">
        <w:t>Schedule appointments with students or their parents</w:t>
      </w:r>
      <w:r>
        <w:t xml:space="preserve"> to update on progress</w:t>
      </w:r>
    </w:p>
    <w:p w14:paraId="53AF891D" w14:textId="7566B7A4" w:rsidR="002B685D" w:rsidRDefault="002B685D" w:rsidP="002B685D">
      <w:pPr>
        <w:pStyle w:val="ListParagraph"/>
        <w:numPr>
          <w:ilvl w:val="0"/>
          <w:numId w:val="31"/>
        </w:numPr>
        <w:spacing w:after="0"/>
      </w:pPr>
      <w:r>
        <w:t>Organise more time around exam periods to consolidate their learning</w:t>
      </w:r>
    </w:p>
    <w:p w14:paraId="102BF55B" w14:textId="77777777" w:rsidR="002B685D" w:rsidRDefault="002B685D" w:rsidP="002B685D">
      <w:pPr>
        <w:pStyle w:val="Heading1"/>
        <w:spacing w:before="120"/>
      </w:pPr>
      <w:r w:rsidRPr="00D146D9">
        <w:t>Voluntary Work</w:t>
      </w:r>
    </w:p>
    <w:p w14:paraId="0170530B" w14:textId="16DD3ED5" w:rsidR="002B685D" w:rsidRDefault="002B685D" w:rsidP="002B685D">
      <w:pPr>
        <w:spacing w:after="0"/>
      </w:pPr>
      <w:r>
        <w:t>Guru Nanak’s Free Kitchen Sunderland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E7D2D">
        <w:t xml:space="preserve">   </w:t>
      </w:r>
      <w:r>
        <w:t xml:space="preserve">Nov 2017 – </w:t>
      </w:r>
      <w:r w:rsidR="00FE7D2D">
        <w:t>Current</w:t>
      </w:r>
    </w:p>
    <w:p w14:paraId="4D2E7C33" w14:textId="77777777" w:rsidR="002B685D" w:rsidRPr="00D146D9" w:rsidRDefault="002B685D" w:rsidP="002B685D">
      <w:pPr>
        <w:spacing w:after="0"/>
        <w:rPr>
          <w:b/>
        </w:rPr>
      </w:pPr>
      <w:r w:rsidRPr="00D146D9">
        <w:rPr>
          <w:b/>
        </w:rPr>
        <w:t>Volunteer</w:t>
      </w:r>
    </w:p>
    <w:p w14:paraId="0B5F9B01" w14:textId="77777777" w:rsidR="002B685D" w:rsidRDefault="002B685D" w:rsidP="002B685D">
      <w:pPr>
        <w:pStyle w:val="ListParagraph"/>
        <w:numPr>
          <w:ilvl w:val="0"/>
          <w:numId w:val="32"/>
        </w:numPr>
        <w:spacing w:after="0"/>
      </w:pPr>
      <w:r>
        <w:t>Monthly service provided by Guru Gobind Singh Gurdwara in conjunction with St. Mary’s Church.</w:t>
      </w:r>
    </w:p>
    <w:p w14:paraId="6DCA3892" w14:textId="77777777" w:rsidR="002B685D" w:rsidRDefault="002B685D" w:rsidP="002B685D">
      <w:pPr>
        <w:pStyle w:val="ListParagraph"/>
        <w:numPr>
          <w:ilvl w:val="0"/>
          <w:numId w:val="32"/>
        </w:numPr>
        <w:spacing w:after="0"/>
      </w:pPr>
      <w:r>
        <w:t>Initially raised money by selling cakes and Indian food to university students and staff to pay for food and clothing to set-up the free kitchen.</w:t>
      </w:r>
    </w:p>
    <w:p w14:paraId="01E9369F" w14:textId="77777777" w:rsidR="002B685D" w:rsidRDefault="002B685D" w:rsidP="002B685D">
      <w:pPr>
        <w:pStyle w:val="ListParagraph"/>
        <w:numPr>
          <w:ilvl w:val="0"/>
          <w:numId w:val="32"/>
        </w:numPr>
        <w:spacing w:after="0"/>
      </w:pPr>
      <w:r>
        <w:t>Responsible for advertising GNFK and recruiting volunteers from the Sikh community and Sikh society.</w:t>
      </w:r>
    </w:p>
    <w:p w14:paraId="6AE135B8" w14:textId="77777777" w:rsidR="002B685D" w:rsidRDefault="002B685D" w:rsidP="002B685D">
      <w:pPr>
        <w:pStyle w:val="ListParagraph"/>
        <w:numPr>
          <w:ilvl w:val="0"/>
          <w:numId w:val="32"/>
        </w:numPr>
        <w:spacing w:after="0"/>
      </w:pPr>
      <w:r>
        <w:t>Working with a team of 5 to prepare food at the Gurdwara and transport it to the Parish Centre.</w:t>
      </w:r>
    </w:p>
    <w:p w14:paraId="5CD6CA62" w14:textId="77777777" w:rsidR="002B685D" w:rsidRDefault="002B685D" w:rsidP="002B685D">
      <w:pPr>
        <w:pStyle w:val="ListParagraph"/>
        <w:numPr>
          <w:ilvl w:val="0"/>
          <w:numId w:val="32"/>
        </w:numPr>
        <w:spacing w:after="0"/>
      </w:pPr>
      <w:r>
        <w:t xml:space="preserve">During service, help to serve food, provide clothing and a listening ear. </w:t>
      </w:r>
    </w:p>
    <w:p w14:paraId="371EE9CB" w14:textId="77777777" w:rsidR="002B685D" w:rsidRDefault="002B685D" w:rsidP="00B22B1B">
      <w:pPr>
        <w:pStyle w:val="Heading1"/>
        <w:spacing w:before="120" w:after="120"/>
      </w:pPr>
      <w:r>
        <w:t>Extra-curricular activities</w:t>
      </w:r>
    </w:p>
    <w:p w14:paraId="37FBE292" w14:textId="43BAC596" w:rsidR="002B685D" w:rsidRDefault="002B685D" w:rsidP="00B22B1B">
      <w:pPr>
        <w:pStyle w:val="ListParagraph"/>
        <w:numPr>
          <w:ilvl w:val="0"/>
          <w:numId w:val="40"/>
        </w:numPr>
        <w:spacing w:after="0"/>
      </w:pPr>
      <w:r>
        <w:t>I spend a lot of my own time learning new skills through a community-based learning website (</w:t>
      </w:r>
      <w:hyperlink r:id="rId11" w:history="1">
        <w:r w:rsidRPr="0033245F">
          <w:rPr>
            <w:rStyle w:val="Hyperlink"/>
          </w:rPr>
          <w:t>http://skillshare.com</w:t>
        </w:r>
      </w:hyperlink>
      <w:r>
        <w:t>). I am currently learning photography skills, different coding languages</w:t>
      </w:r>
    </w:p>
    <w:p w14:paraId="552FBC00" w14:textId="6F3AF211" w:rsidR="002B685D" w:rsidRPr="00B22B1B" w:rsidRDefault="002B685D" w:rsidP="00B22B1B">
      <w:pPr>
        <w:pStyle w:val="ListParagraph"/>
        <w:numPr>
          <w:ilvl w:val="0"/>
          <w:numId w:val="40"/>
        </w:numPr>
        <w:spacing w:after="0"/>
        <w:rPr>
          <w:lang w:val="en-GB"/>
        </w:rPr>
      </w:pPr>
      <w:r w:rsidRPr="00B22B1B">
        <w:rPr>
          <w:lang w:val="en-GB"/>
        </w:rPr>
        <w:t xml:space="preserve">I am fluent in English and Punjabi and I have a passion for learning languages. </w:t>
      </w:r>
      <w:r w:rsidR="00B22B1B">
        <w:rPr>
          <w:lang w:val="en-GB"/>
        </w:rPr>
        <w:t xml:space="preserve">I am currently re-teaching </w:t>
      </w:r>
      <w:r w:rsidRPr="00B22B1B">
        <w:rPr>
          <w:lang w:val="en-GB"/>
        </w:rPr>
        <w:t xml:space="preserve">myself Spanish through some </w:t>
      </w:r>
      <w:r w:rsidR="00B22B1B">
        <w:rPr>
          <w:lang w:val="en-GB"/>
        </w:rPr>
        <w:t xml:space="preserve">online </w:t>
      </w:r>
      <w:r w:rsidRPr="00B22B1B">
        <w:rPr>
          <w:lang w:val="en-GB"/>
        </w:rPr>
        <w:t>courses</w:t>
      </w:r>
    </w:p>
    <w:p w14:paraId="234C3859" w14:textId="43656991" w:rsidR="002B685D" w:rsidRPr="00B22B1B" w:rsidRDefault="002B685D" w:rsidP="00B22B1B">
      <w:pPr>
        <w:pStyle w:val="ListParagraph"/>
        <w:numPr>
          <w:ilvl w:val="0"/>
          <w:numId w:val="40"/>
        </w:numPr>
        <w:spacing w:after="0"/>
        <w:rPr>
          <w:lang w:val="en-GB"/>
        </w:rPr>
      </w:pPr>
      <w:bookmarkStart w:id="3" w:name="_Hlk5397243"/>
      <w:r w:rsidRPr="00B22B1B">
        <w:rPr>
          <w:lang w:val="en-GB"/>
        </w:rPr>
        <w:t>I compete in archery competitions for the University of Sunderland and captained the team that won the NEUAL Novice League for the first time in the club’s history</w:t>
      </w:r>
    </w:p>
    <w:p w14:paraId="18E728AE" w14:textId="78073E10" w:rsidR="002B685D" w:rsidRPr="00B22B1B" w:rsidRDefault="002B685D" w:rsidP="002B685D">
      <w:pPr>
        <w:pStyle w:val="ListParagraph"/>
        <w:numPr>
          <w:ilvl w:val="0"/>
          <w:numId w:val="40"/>
        </w:numPr>
        <w:spacing w:after="0"/>
        <w:rPr>
          <w:lang w:val="en-GB"/>
        </w:rPr>
      </w:pPr>
      <w:r w:rsidRPr="00B22B1B">
        <w:rPr>
          <w:lang w:val="en-GB"/>
        </w:rPr>
        <w:t>I have recently started violin lessons</w:t>
      </w:r>
      <w:r w:rsidR="00B22B1B">
        <w:rPr>
          <w:lang w:val="en-GB"/>
        </w:rPr>
        <w:t xml:space="preserve"> </w:t>
      </w:r>
      <w:bookmarkEnd w:id="3"/>
      <w:r w:rsidR="00B22B1B">
        <w:rPr>
          <w:lang w:val="en-GB"/>
        </w:rPr>
        <w:t>to help my progress playing this instrument</w:t>
      </w:r>
    </w:p>
    <w:p w14:paraId="5CAF2D7D" w14:textId="77777777" w:rsidR="00B22B1B" w:rsidRDefault="00B22B1B" w:rsidP="002B685D">
      <w:pPr>
        <w:spacing w:after="0"/>
        <w:rPr>
          <w:lang w:val="en-GB"/>
        </w:rPr>
      </w:pPr>
    </w:p>
    <w:p w14:paraId="634650BF" w14:textId="57791F36" w:rsidR="00855982" w:rsidRPr="002B685D" w:rsidRDefault="002B685D" w:rsidP="002B685D">
      <w:pPr>
        <w:spacing w:after="0"/>
      </w:pPr>
      <w:r>
        <w:rPr>
          <w:lang w:val="en-GB"/>
        </w:rPr>
        <w:t>References available upon request.</w:t>
      </w:r>
    </w:p>
    <w:sectPr w:rsidR="00855982" w:rsidRPr="002B685D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68C5" w14:textId="77777777" w:rsidR="004C5C90" w:rsidRDefault="004C5C90" w:rsidP="00855982">
      <w:pPr>
        <w:spacing w:after="0" w:line="240" w:lineRule="auto"/>
      </w:pPr>
      <w:r>
        <w:separator/>
      </w:r>
    </w:p>
  </w:endnote>
  <w:endnote w:type="continuationSeparator" w:id="0">
    <w:p w14:paraId="51753634" w14:textId="77777777" w:rsidR="004C5C90" w:rsidRDefault="004C5C9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3530B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B22F" w14:textId="77777777" w:rsidR="004C5C90" w:rsidRDefault="004C5C90" w:rsidP="00855982">
      <w:pPr>
        <w:spacing w:after="0" w:line="240" w:lineRule="auto"/>
      </w:pPr>
      <w:r>
        <w:separator/>
      </w:r>
    </w:p>
  </w:footnote>
  <w:footnote w:type="continuationSeparator" w:id="0">
    <w:p w14:paraId="6787AB6E" w14:textId="77777777" w:rsidR="004C5C90" w:rsidRDefault="004C5C9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ED3AAA"/>
    <w:multiLevelType w:val="hybridMultilevel"/>
    <w:tmpl w:val="7276B9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020C51"/>
    <w:multiLevelType w:val="hybridMultilevel"/>
    <w:tmpl w:val="3DD21B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4D145CB"/>
    <w:multiLevelType w:val="hybridMultilevel"/>
    <w:tmpl w:val="9E326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8D09F8"/>
    <w:multiLevelType w:val="hybridMultilevel"/>
    <w:tmpl w:val="615220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F39FA"/>
    <w:multiLevelType w:val="hybridMultilevel"/>
    <w:tmpl w:val="ED629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9D04C9"/>
    <w:multiLevelType w:val="hybridMultilevel"/>
    <w:tmpl w:val="83E6A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580403"/>
    <w:multiLevelType w:val="hybridMultilevel"/>
    <w:tmpl w:val="2AAA3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E5371F"/>
    <w:multiLevelType w:val="hybridMultilevel"/>
    <w:tmpl w:val="AA38B0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1273C2"/>
    <w:multiLevelType w:val="hybridMultilevel"/>
    <w:tmpl w:val="65A85B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CB40A1"/>
    <w:multiLevelType w:val="hybridMultilevel"/>
    <w:tmpl w:val="42B0D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F10BB6"/>
    <w:multiLevelType w:val="hybridMultilevel"/>
    <w:tmpl w:val="F918B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8"/>
  </w:num>
  <w:num w:numId="30">
    <w:abstractNumId w:val="25"/>
  </w:num>
  <w:num w:numId="31">
    <w:abstractNumId w:val="22"/>
  </w:num>
  <w:num w:numId="32">
    <w:abstractNumId w:val="19"/>
  </w:num>
  <w:num w:numId="33">
    <w:abstractNumId w:val="24"/>
  </w:num>
  <w:num w:numId="34">
    <w:abstractNumId w:val="23"/>
  </w:num>
  <w:num w:numId="35">
    <w:abstractNumId w:val="15"/>
  </w:num>
  <w:num w:numId="36">
    <w:abstractNumId w:val="28"/>
  </w:num>
  <w:num w:numId="37">
    <w:abstractNumId w:val="13"/>
  </w:num>
  <w:num w:numId="38">
    <w:abstractNumId w:val="21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NDA3NTOxMDQytjBW0lEKTi0uzszPAykwrgUAgI6e6SwAAAA="/>
  </w:docVars>
  <w:rsids>
    <w:rsidRoot w:val="002B685D"/>
    <w:rsid w:val="001321AE"/>
    <w:rsid w:val="001D4362"/>
    <w:rsid w:val="00226EEA"/>
    <w:rsid w:val="00253FA8"/>
    <w:rsid w:val="002B685D"/>
    <w:rsid w:val="004C5C90"/>
    <w:rsid w:val="006C6623"/>
    <w:rsid w:val="007833A7"/>
    <w:rsid w:val="00855982"/>
    <w:rsid w:val="00864250"/>
    <w:rsid w:val="009059C5"/>
    <w:rsid w:val="00A10484"/>
    <w:rsid w:val="00B22B1B"/>
    <w:rsid w:val="00B86AAA"/>
    <w:rsid w:val="00D25CCC"/>
    <w:rsid w:val="00FD262C"/>
    <w:rsid w:val="00FE03D1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460A"/>
  <w15:chartTrackingRefBased/>
  <w15:docId w15:val="{B53B70A5-D08A-480D-952F-BDB16752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5D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B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killshare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gurupmasing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45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Inderbir Singh</cp:lastModifiedBy>
  <cp:revision>6</cp:revision>
  <dcterms:created xsi:type="dcterms:W3CDTF">2019-12-17T21:12:00Z</dcterms:created>
  <dcterms:modified xsi:type="dcterms:W3CDTF">2020-01-01T15:29:00Z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